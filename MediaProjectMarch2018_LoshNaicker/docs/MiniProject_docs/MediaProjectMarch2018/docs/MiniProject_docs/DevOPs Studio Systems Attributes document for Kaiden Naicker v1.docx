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BDB" w:rsidRDefault="004760F7">
      <w:pPr>
        <w:pStyle w:val="Title"/>
      </w:pPr>
      <w:r>
        <w:t>DevOPs Studio</w:t>
      </w:r>
      <w:r>
        <w:br/>
      </w:r>
      <w:r w:rsidR="00F966AB">
        <w:t xml:space="preserve">SYSTEM ATTRIBUTES </w:t>
      </w:r>
      <w:r>
        <w:t>Document</w:t>
      </w:r>
    </w:p>
    <w:sdt>
      <w:sdtPr>
        <w:id w:val="216403978"/>
        <w:placeholder>
          <w:docPart w:val="A6EF2C40903B4CB28ADF8C4B9E7DBF46"/>
        </w:placeholder>
        <w:date w:fullDate="2018-04-26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763BDB" w:rsidRDefault="004760F7">
          <w:pPr>
            <w:pStyle w:val="Subtitle"/>
          </w:pPr>
          <w:r>
            <w:t>April 26, 2018</w:t>
          </w:r>
        </w:p>
      </w:sdtContent>
    </w:sdt>
    <w:p w:rsidR="00B94FBB" w:rsidRDefault="00B94FBB">
      <w:pPr>
        <w:pStyle w:val="Heading1"/>
      </w:pPr>
      <w:r>
        <w:t>Client</w:t>
      </w:r>
    </w:p>
    <w:p w:rsidR="00B94FBB" w:rsidRPr="009449AC" w:rsidRDefault="00B94FBB" w:rsidP="00B94FBB">
      <w:pPr>
        <w:numPr>
          <w:ilvl w:val="0"/>
          <w:numId w:val="5"/>
        </w:numPr>
        <w:spacing w:after="0" w:line="240" w:lineRule="auto"/>
        <w:rPr>
          <w:rFonts w:ascii="Arial" w:eastAsiaTheme="minorEastAsia" w:hAnsi="Arial" w:cs="Arial"/>
          <w:color w:val="auto"/>
          <w:szCs w:val="18"/>
          <w:lang w:eastAsia="en-ZA"/>
        </w:rPr>
      </w:pPr>
      <w:proofErr w:type="spellStart"/>
      <w:r w:rsidRPr="009449AC">
        <w:rPr>
          <w:rFonts w:ascii="Arial" w:eastAsiaTheme="minorEastAsia" w:hAnsi="Arial" w:cs="Arial"/>
          <w:color w:val="auto"/>
          <w:szCs w:val="18"/>
          <w:lang w:eastAsia="en-ZA"/>
        </w:rPr>
        <w:t>Kaiden</w:t>
      </w:r>
      <w:proofErr w:type="spellEnd"/>
      <w:r w:rsidRPr="009449AC">
        <w:rPr>
          <w:rFonts w:ascii="Arial" w:eastAsiaTheme="minorEastAsia" w:hAnsi="Arial" w:cs="Arial"/>
          <w:color w:val="auto"/>
          <w:szCs w:val="18"/>
          <w:lang w:eastAsia="en-ZA"/>
        </w:rPr>
        <w:t xml:space="preserve"> Naicker</w:t>
      </w:r>
    </w:p>
    <w:p w:rsidR="00B94FBB" w:rsidRPr="009449AC" w:rsidRDefault="00B94FBB" w:rsidP="00B94FBB">
      <w:pPr>
        <w:numPr>
          <w:ilvl w:val="0"/>
          <w:numId w:val="5"/>
        </w:numPr>
        <w:spacing w:after="0" w:line="240" w:lineRule="auto"/>
        <w:rPr>
          <w:rFonts w:ascii="Arial" w:eastAsiaTheme="minorEastAsia" w:hAnsi="Arial" w:cs="Arial"/>
          <w:color w:val="auto"/>
          <w:szCs w:val="18"/>
          <w:lang w:eastAsia="en-ZA"/>
        </w:rPr>
      </w:pPr>
      <w:r w:rsidRPr="009449AC">
        <w:rPr>
          <w:rFonts w:ascii="Arial" w:eastAsiaTheme="minorEastAsia" w:hAnsi="Arial" w:cs="Arial"/>
          <w:color w:val="auto"/>
          <w:szCs w:val="18"/>
          <w:lang w:eastAsia="en-ZA"/>
        </w:rPr>
        <w:t>Address: 11 Darter Avenue, Douglasdale, 2191</w:t>
      </w:r>
    </w:p>
    <w:p w:rsidR="00763BDB" w:rsidRDefault="00281158">
      <w:pPr>
        <w:pStyle w:val="Heading1"/>
      </w:pPr>
      <w:r>
        <w:t xml:space="preserve">Systems </w:t>
      </w:r>
      <w:r w:rsidR="00F966AB">
        <w:t>Attributes</w:t>
      </w:r>
    </w:p>
    <w:p w:rsidR="00117636" w:rsidRDefault="00117636" w:rsidP="00117636">
      <w:r>
        <w:t>This is the host machines configuration.</w:t>
      </w:r>
    </w:p>
    <w:p w:rsidR="00A97429" w:rsidRPr="00A97429" w:rsidRDefault="00A97429" w:rsidP="00A97429">
      <w:pPr>
        <w:pStyle w:val="ListParagraph"/>
        <w:numPr>
          <w:ilvl w:val="0"/>
          <w:numId w:val="6"/>
        </w:numPr>
        <w:spacing w:after="0" w:line="240" w:lineRule="auto"/>
      </w:pPr>
      <w:r>
        <w:t>A windows PC system</w:t>
      </w:r>
      <w:r w:rsidRPr="00A97429">
        <w:t xml:space="preserve"> </w:t>
      </w:r>
    </w:p>
    <w:p w:rsidR="00A97429" w:rsidRPr="00A97429" w:rsidRDefault="00A97429" w:rsidP="00A97429">
      <w:pPr>
        <w:pStyle w:val="ListParagraph"/>
        <w:numPr>
          <w:ilvl w:val="0"/>
          <w:numId w:val="6"/>
        </w:numPr>
        <w:spacing w:after="0" w:line="240" w:lineRule="auto"/>
      </w:pPr>
      <w:proofErr w:type="gramStart"/>
      <w:r>
        <w:t>Laptop  or</w:t>
      </w:r>
      <w:proofErr w:type="gramEnd"/>
      <w:r>
        <w:t xml:space="preserve"> </w:t>
      </w:r>
      <w:r w:rsidRPr="00A97429">
        <w:t>PC.</w:t>
      </w:r>
    </w:p>
    <w:p w:rsidR="00A97429" w:rsidRPr="00A97429" w:rsidRDefault="00A97429" w:rsidP="00A97429">
      <w:pPr>
        <w:pStyle w:val="ListParagraph"/>
        <w:numPr>
          <w:ilvl w:val="0"/>
          <w:numId w:val="6"/>
        </w:numPr>
        <w:spacing w:after="0" w:line="240" w:lineRule="auto"/>
      </w:pPr>
      <w:r w:rsidRPr="00A97429">
        <w:t>Running windows 8 or better.</w:t>
      </w:r>
    </w:p>
    <w:p w:rsidR="00A97429" w:rsidRPr="00A97429" w:rsidRDefault="00A97429" w:rsidP="00A97429">
      <w:pPr>
        <w:pStyle w:val="ListParagraph"/>
        <w:numPr>
          <w:ilvl w:val="0"/>
          <w:numId w:val="6"/>
        </w:numPr>
        <w:spacing w:after="0" w:line="240" w:lineRule="auto"/>
      </w:pPr>
      <w:r w:rsidRPr="00A97429">
        <w:t>The machine must have a minimum of 100GB of space.</w:t>
      </w:r>
      <w:bookmarkStart w:id="0" w:name="_GoBack"/>
      <w:bookmarkEnd w:id="0"/>
    </w:p>
    <w:p w:rsidR="00763BDB" w:rsidRDefault="00117636">
      <w:r>
        <w:rPr>
          <w:rFonts w:ascii="Calibri" w:hAnsi="Calibri" w:cs="Calibri"/>
          <w:sz w:val="28"/>
          <w:szCs w:val="28"/>
        </w:rPr>
        <w:t xml:space="preserve"> </w:t>
      </w:r>
    </w:p>
    <w:p w:rsidR="00763BDB" w:rsidRDefault="00944E5B">
      <w:pPr>
        <w:pStyle w:val="Heading1"/>
      </w:pPr>
      <w:r>
        <w:t>Approval and Authority to Proceed</w:t>
      </w:r>
    </w:p>
    <w:p w:rsidR="00763BDB" w:rsidRDefault="00944E5B">
      <w:r>
        <w:t>We approve the project as described above, and authorize the team to proceed.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2921"/>
        <w:gridCol w:w="1328"/>
        <w:gridCol w:w="3347"/>
        <w:gridCol w:w="1754"/>
      </w:tblGrid>
      <w:tr w:rsidR="004760F7" w:rsidTr="00B94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2" w:type="pct"/>
          </w:tcPr>
          <w:p w:rsidR="004760F7" w:rsidRDefault="004760F7">
            <w:r>
              <w:t>Name</w:t>
            </w:r>
          </w:p>
        </w:tc>
        <w:tc>
          <w:tcPr>
            <w:tcW w:w="710" w:type="pct"/>
          </w:tcPr>
          <w:p w:rsidR="004760F7" w:rsidRDefault="004760F7">
            <w:r>
              <w:t>Title</w:t>
            </w:r>
          </w:p>
        </w:tc>
        <w:tc>
          <w:tcPr>
            <w:tcW w:w="1790" w:type="pct"/>
          </w:tcPr>
          <w:p w:rsidR="004760F7" w:rsidRDefault="004760F7">
            <w:r>
              <w:t>Signature of Approver</w:t>
            </w:r>
          </w:p>
        </w:tc>
        <w:tc>
          <w:tcPr>
            <w:tcW w:w="938" w:type="pct"/>
          </w:tcPr>
          <w:p w:rsidR="004760F7" w:rsidRDefault="004760F7">
            <w:r>
              <w:t>Date</w:t>
            </w:r>
          </w:p>
        </w:tc>
      </w:tr>
      <w:tr w:rsidR="004760F7" w:rsidTr="00B94FBB">
        <w:tc>
          <w:tcPr>
            <w:tcW w:w="1562" w:type="pct"/>
          </w:tcPr>
          <w:p w:rsidR="004760F7" w:rsidRDefault="00B94FBB">
            <w:proofErr w:type="spellStart"/>
            <w:r>
              <w:t>Kaiden</w:t>
            </w:r>
            <w:proofErr w:type="spellEnd"/>
            <w:r>
              <w:t xml:space="preserve"> Naicker</w:t>
            </w:r>
          </w:p>
        </w:tc>
        <w:tc>
          <w:tcPr>
            <w:tcW w:w="710" w:type="pct"/>
          </w:tcPr>
          <w:p w:rsidR="004760F7" w:rsidRDefault="004760F7">
            <w:r>
              <w:t>Client</w:t>
            </w:r>
          </w:p>
        </w:tc>
        <w:tc>
          <w:tcPr>
            <w:tcW w:w="1790" w:type="pct"/>
          </w:tcPr>
          <w:p w:rsidR="004760F7" w:rsidRDefault="004760F7"/>
        </w:tc>
        <w:tc>
          <w:tcPr>
            <w:tcW w:w="938" w:type="pct"/>
          </w:tcPr>
          <w:p w:rsidR="004760F7" w:rsidRDefault="004760F7"/>
        </w:tc>
      </w:tr>
      <w:tr w:rsidR="004760F7" w:rsidTr="00B94FBB">
        <w:tc>
          <w:tcPr>
            <w:tcW w:w="1562" w:type="pct"/>
          </w:tcPr>
          <w:p w:rsidR="004760F7" w:rsidRDefault="00B94FBB">
            <w:r>
              <w:t>Losh Naicker</w:t>
            </w:r>
          </w:p>
        </w:tc>
        <w:tc>
          <w:tcPr>
            <w:tcW w:w="710" w:type="pct"/>
          </w:tcPr>
          <w:p w:rsidR="004760F7" w:rsidRDefault="004760F7">
            <w:r>
              <w:t>Dev Studio Developer</w:t>
            </w:r>
          </w:p>
        </w:tc>
        <w:tc>
          <w:tcPr>
            <w:tcW w:w="1790" w:type="pct"/>
          </w:tcPr>
          <w:p w:rsidR="004760F7" w:rsidRDefault="004760F7"/>
        </w:tc>
        <w:tc>
          <w:tcPr>
            <w:tcW w:w="938" w:type="pct"/>
          </w:tcPr>
          <w:p w:rsidR="004760F7" w:rsidRDefault="004760F7"/>
        </w:tc>
      </w:tr>
    </w:tbl>
    <w:p w:rsidR="00763BDB" w:rsidRDefault="00763BDB"/>
    <w:sectPr w:rsidR="00763BDB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258" w:rsidRDefault="00370258">
      <w:pPr>
        <w:spacing w:after="0" w:line="240" w:lineRule="auto"/>
      </w:pPr>
      <w:r>
        <w:separator/>
      </w:r>
    </w:p>
  </w:endnote>
  <w:endnote w:type="continuationSeparator" w:id="0">
    <w:p w:rsidR="00370258" w:rsidRDefault="00370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258" w:rsidRDefault="00370258">
      <w:pPr>
        <w:spacing w:after="0" w:line="240" w:lineRule="auto"/>
      </w:pPr>
      <w:r>
        <w:separator/>
      </w:r>
    </w:p>
  </w:footnote>
  <w:footnote w:type="continuationSeparator" w:id="0">
    <w:p w:rsidR="00370258" w:rsidRDefault="00370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BDB" w:rsidRDefault="00944E5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63BDB" w:rsidRDefault="00944E5B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97429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:rsidR="00763BDB" w:rsidRDefault="00944E5B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97429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E2320"/>
    <w:multiLevelType w:val="hybridMultilevel"/>
    <w:tmpl w:val="C8DE71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36B00"/>
    <w:multiLevelType w:val="hybridMultilevel"/>
    <w:tmpl w:val="750A90D6"/>
    <w:lvl w:ilvl="0" w:tplc="1C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0F7"/>
    <w:rsid w:val="00117636"/>
    <w:rsid w:val="00281158"/>
    <w:rsid w:val="00320637"/>
    <w:rsid w:val="00321BA7"/>
    <w:rsid w:val="00370258"/>
    <w:rsid w:val="00376F38"/>
    <w:rsid w:val="004760F7"/>
    <w:rsid w:val="004A7448"/>
    <w:rsid w:val="00521B43"/>
    <w:rsid w:val="0066497F"/>
    <w:rsid w:val="00693741"/>
    <w:rsid w:val="006C59E3"/>
    <w:rsid w:val="00763BDB"/>
    <w:rsid w:val="00803366"/>
    <w:rsid w:val="009449AC"/>
    <w:rsid w:val="00944E5B"/>
    <w:rsid w:val="009C534E"/>
    <w:rsid w:val="00A1193E"/>
    <w:rsid w:val="00A67977"/>
    <w:rsid w:val="00A97429"/>
    <w:rsid w:val="00AC0F1D"/>
    <w:rsid w:val="00B94FBB"/>
    <w:rsid w:val="00D32676"/>
    <w:rsid w:val="00F56534"/>
    <w:rsid w:val="00F9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F85CC56"/>
  <w15:chartTrackingRefBased/>
  <w15:docId w15:val="{0D01AE94-66F7-4B44-96F0-D1A6D526E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table" w:styleId="MediumList2-Accent1">
    <w:name w:val="Medium List 2 Accent 1"/>
    <w:basedOn w:val="TableNormal"/>
    <w:uiPriority w:val="66"/>
    <w:rsid w:val="0028115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8115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A97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9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207266.12344JNBPBB555L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6EF2C40903B4CB28ADF8C4B9E7DB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0C9D3-4EE4-4E5B-9B3D-C46749055B6A}"/>
      </w:docPartPr>
      <w:docPartBody>
        <w:p w:rsidR="00E37D73" w:rsidRDefault="0072146B">
          <w:pPr>
            <w:pStyle w:val="A6EF2C40903B4CB28ADF8C4B9E7DBF46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46B"/>
    <w:rsid w:val="0072146B"/>
    <w:rsid w:val="0087547C"/>
    <w:rsid w:val="00E3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4AC411091142319BD1B5295187E9C3">
    <w:name w:val="554AC411091142319BD1B5295187E9C3"/>
  </w:style>
  <w:style w:type="paragraph" w:customStyle="1" w:styleId="A6EF2C40903B4CB28ADF8C4B9E7DBF46">
    <w:name w:val="A6EF2C40903B4CB28ADF8C4B9E7DBF4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9006F7AB75E4E419DABD21903145685">
    <w:name w:val="09006F7AB75E4E419DABD219031456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96608F-9315-448F-BC31-C6C79C0DC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6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local loshen</dc:creator>
  <cp:keywords/>
  <cp:lastModifiedBy>Naicker, Losh L</cp:lastModifiedBy>
  <cp:revision>4</cp:revision>
  <dcterms:created xsi:type="dcterms:W3CDTF">2018-04-26T10:49:00Z</dcterms:created>
  <dcterms:modified xsi:type="dcterms:W3CDTF">2018-04-26T10:59:00Z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