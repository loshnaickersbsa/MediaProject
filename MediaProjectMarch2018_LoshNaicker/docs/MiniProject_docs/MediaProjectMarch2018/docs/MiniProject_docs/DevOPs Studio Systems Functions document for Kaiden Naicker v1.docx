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BDB" w:rsidRDefault="004760F7">
      <w:pPr>
        <w:pStyle w:val="Title"/>
      </w:pPr>
      <w:r>
        <w:t>DevOPs Studio</w:t>
      </w:r>
      <w:r>
        <w:br/>
      </w:r>
      <w:r w:rsidR="00BF716B">
        <w:t xml:space="preserve">Systems Function </w:t>
      </w:r>
      <w:r>
        <w:t>Document</w:t>
      </w:r>
    </w:p>
    <w:sdt>
      <w:sdtPr>
        <w:id w:val="216403978"/>
        <w:placeholder>
          <w:docPart w:val="A6EF2C40903B4CB28ADF8C4B9E7DBF46"/>
        </w:placeholder>
        <w:date w:fullDate="2018-04-26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763BDB" w:rsidRDefault="004760F7">
          <w:pPr>
            <w:pStyle w:val="Subtitle"/>
          </w:pPr>
          <w:r>
            <w:t>April 26, 2018</w:t>
          </w:r>
        </w:p>
      </w:sdtContent>
    </w:sdt>
    <w:p w:rsidR="00B94FBB" w:rsidRDefault="00B94FBB">
      <w:pPr>
        <w:pStyle w:val="Heading1"/>
      </w:pPr>
      <w:r>
        <w:t>Client</w:t>
      </w:r>
    </w:p>
    <w:p w:rsidR="00B94FBB" w:rsidRPr="009449AC" w:rsidRDefault="00B94FBB" w:rsidP="00B94FBB">
      <w:pPr>
        <w:numPr>
          <w:ilvl w:val="0"/>
          <w:numId w:val="5"/>
        </w:numPr>
        <w:spacing w:after="0" w:line="240" w:lineRule="auto"/>
        <w:rPr>
          <w:rFonts w:ascii="Arial" w:eastAsiaTheme="minorEastAsia" w:hAnsi="Arial" w:cs="Arial"/>
          <w:color w:val="auto"/>
          <w:szCs w:val="18"/>
          <w:lang w:eastAsia="en-ZA"/>
        </w:rPr>
      </w:pPr>
      <w:proofErr w:type="spellStart"/>
      <w:r w:rsidRPr="009449AC">
        <w:rPr>
          <w:rFonts w:ascii="Arial" w:eastAsiaTheme="minorEastAsia" w:hAnsi="Arial" w:cs="Arial"/>
          <w:color w:val="auto"/>
          <w:szCs w:val="18"/>
          <w:lang w:eastAsia="en-ZA"/>
        </w:rPr>
        <w:t>Kaiden</w:t>
      </w:r>
      <w:proofErr w:type="spellEnd"/>
      <w:r w:rsidRPr="009449AC">
        <w:rPr>
          <w:rFonts w:ascii="Arial" w:eastAsiaTheme="minorEastAsia" w:hAnsi="Arial" w:cs="Arial"/>
          <w:color w:val="auto"/>
          <w:szCs w:val="18"/>
          <w:lang w:eastAsia="en-ZA"/>
        </w:rPr>
        <w:t xml:space="preserve"> Naicker</w:t>
      </w:r>
    </w:p>
    <w:p w:rsidR="00B94FBB" w:rsidRPr="009449AC" w:rsidRDefault="00B94FBB" w:rsidP="00B94FBB">
      <w:pPr>
        <w:numPr>
          <w:ilvl w:val="0"/>
          <w:numId w:val="5"/>
        </w:numPr>
        <w:spacing w:after="0" w:line="240" w:lineRule="auto"/>
        <w:rPr>
          <w:rFonts w:ascii="Arial" w:eastAsiaTheme="minorEastAsia" w:hAnsi="Arial" w:cs="Arial"/>
          <w:color w:val="auto"/>
          <w:szCs w:val="18"/>
          <w:lang w:eastAsia="en-ZA"/>
        </w:rPr>
      </w:pPr>
      <w:r w:rsidRPr="009449AC">
        <w:rPr>
          <w:rFonts w:ascii="Arial" w:eastAsiaTheme="minorEastAsia" w:hAnsi="Arial" w:cs="Arial"/>
          <w:color w:val="auto"/>
          <w:szCs w:val="18"/>
          <w:lang w:eastAsia="en-ZA"/>
        </w:rPr>
        <w:t>Address: 11 Darter Avenue, Douglasdale, 2191</w:t>
      </w:r>
    </w:p>
    <w:p w:rsidR="00763BDB" w:rsidRDefault="00281158">
      <w:pPr>
        <w:pStyle w:val="Heading1"/>
      </w:pPr>
      <w:r>
        <w:t>Systems functions</w:t>
      </w:r>
    </w:p>
    <w:p w:rsidR="00320637" w:rsidRDefault="00320637" w:rsidP="00320637">
      <w:r>
        <w:t xml:space="preserve">This is a list of </w:t>
      </w:r>
      <w:r w:rsidR="009C534E">
        <w:t>functionalities</w:t>
      </w:r>
      <w:r>
        <w:t xml:space="preserve"> that the system should do. It refers to the “What” and not the “How”.</w:t>
      </w:r>
    </w:p>
    <w:p w:rsidR="00F56534" w:rsidRPr="00320637" w:rsidRDefault="00F56534" w:rsidP="00320637"/>
    <w:tbl>
      <w:tblPr>
        <w:tblStyle w:val="ListTable6Colorful-Accent1"/>
        <w:tblW w:w="5528" w:type="pct"/>
        <w:tblLook w:val="04A0" w:firstRow="1" w:lastRow="0" w:firstColumn="1" w:lastColumn="0" w:noHBand="0" w:noVBand="1"/>
      </w:tblPr>
      <w:tblGrid>
        <w:gridCol w:w="1532"/>
        <w:gridCol w:w="6972"/>
        <w:gridCol w:w="1844"/>
      </w:tblGrid>
      <w:tr w:rsidR="00281158" w:rsidTr="00AC0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281158" w:rsidRDefault="00281158">
            <w:pPr>
              <w:rPr>
                <w:rFonts w:eastAsiaTheme="minorEastAsia"/>
                <w:color w:val="auto"/>
                <w:sz w:val="22"/>
                <w:szCs w:val="22"/>
              </w:rPr>
            </w:pPr>
            <w:r>
              <w:rPr>
                <w:rFonts w:eastAsiaTheme="minorEastAsia"/>
                <w:color w:val="auto"/>
                <w:sz w:val="22"/>
                <w:szCs w:val="22"/>
              </w:rPr>
              <w:t>Reference</w:t>
            </w:r>
          </w:p>
        </w:tc>
        <w:tc>
          <w:tcPr>
            <w:tcW w:w="3369" w:type="pct"/>
          </w:tcPr>
          <w:p w:rsidR="00281158" w:rsidRDefault="00281158" w:rsidP="002811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  <w:sz w:val="22"/>
                <w:szCs w:val="22"/>
              </w:rPr>
            </w:pPr>
            <w:r>
              <w:rPr>
                <w:rFonts w:eastAsiaTheme="minorEastAsia"/>
                <w:color w:val="auto"/>
                <w:sz w:val="22"/>
                <w:szCs w:val="22"/>
              </w:rPr>
              <w:t>Function</w:t>
            </w:r>
          </w:p>
        </w:tc>
        <w:tc>
          <w:tcPr>
            <w:tcW w:w="891" w:type="pct"/>
          </w:tcPr>
          <w:p w:rsidR="00281158" w:rsidRDefault="00281158" w:rsidP="00664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  <w:sz w:val="22"/>
                <w:szCs w:val="22"/>
              </w:rPr>
            </w:pPr>
            <w:r>
              <w:rPr>
                <w:rFonts w:eastAsiaTheme="minorEastAsia"/>
                <w:color w:val="auto"/>
                <w:sz w:val="22"/>
                <w:szCs w:val="22"/>
              </w:rPr>
              <w:t>Category</w:t>
            </w:r>
          </w:p>
        </w:tc>
      </w:tr>
      <w:tr w:rsidR="00693741" w:rsidTr="00AC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693741" w:rsidRDefault="00693741">
            <w:pPr>
              <w:rPr>
                <w:rFonts w:eastAsiaTheme="minorEastAsia"/>
                <w:color w:val="auto"/>
              </w:rPr>
            </w:pPr>
            <w:r w:rsidRPr="00AC0F1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R1.1</w:t>
            </w:r>
          </w:p>
        </w:tc>
        <w:tc>
          <w:tcPr>
            <w:tcW w:w="3369" w:type="pct"/>
          </w:tcPr>
          <w:p w:rsidR="00693741" w:rsidRDefault="006C59E3" w:rsidP="00281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As an administrator of the System, I want to </w:t>
            </w:r>
            <w:r w:rsidR="00693741"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give friends or family access (user name and password) to the system. Everyone must have their own password and it must be hidden when signing on.</w:t>
            </w:r>
          </w:p>
        </w:tc>
        <w:tc>
          <w:tcPr>
            <w:tcW w:w="891" w:type="pct"/>
          </w:tcPr>
          <w:p w:rsidR="00693741" w:rsidRDefault="00693741" w:rsidP="00664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  <w:r w:rsidR="00472208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*</w:t>
            </w:r>
            <w:r w:rsidR="00F72704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x</w:t>
            </w:r>
          </w:p>
        </w:tc>
      </w:tr>
      <w:tr w:rsidR="00693741" w:rsidRPr="00AC0F1D" w:rsidTr="00AC0F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  <w:hideMark/>
          </w:tcPr>
          <w:p w:rsidR="00693741" w:rsidRPr="00AC0F1D" w:rsidRDefault="00693741" w:rsidP="00AC0F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 w:rsidRPr="00AC0F1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R1.2</w:t>
            </w:r>
          </w:p>
        </w:tc>
        <w:tc>
          <w:tcPr>
            <w:tcW w:w="3369" w:type="pct"/>
            <w:hideMark/>
          </w:tcPr>
          <w:p w:rsidR="00693741" w:rsidRPr="00AC0F1D" w:rsidRDefault="00693741" w:rsidP="00AC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People with access may wish to change their password if they choose to at any stage </w:t>
            </w:r>
          </w:p>
        </w:tc>
        <w:tc>
          <w:tcPr>
            <w:tcW w:w="891" w:type="pct"/>
            <w:hideMark/>
          </w:tcPr>
          <w:p w:rsidR="00693741" w:rsidRPr="00AC0F1D" w:rsidRDefault="00693741" w:rsidP="00AC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auto"/>
                <w:sz w:val="22"/>
                <w:szCs w:val="22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  <w:r w:rsidR="00472208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*</w:t>
            </w:r>
            <w:r w:rsidR="00F72704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x</w:t>
            </w:r>
          </w:p>
        </w:tc>
      </w:tr>
      <w:tr w:rsidR="001745F2" w:rsidRPr="00AC0F1D" w:rsidTr="00AC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1745F2" w:rsidRPr="00AC0F1D" w:rsidRDefault="001745F2" w:rsidP="00AC0F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R1.2.1</w:t>
            </w:r>
          </w:p>
        </w:tc>
        <w:tc>
          <w:tcPr>
            <w:tcW w:w="3369" w:type="pct"/>
          </w:tcPr>
          <w:p w:rsidR="001745F2" w:rsidRPr="00AC0F1D" w:rsidRDefault="001745F2" w:rsidP="00AC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</w:pPr>
            <w:r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Retrieve an existing users name and password</w:t>
            </w:r>
          </w:p>
        </w:tc>
        <w:tc>
          <w:tcPr>
            <w:tcW w:w="891" w:type="pct"/>
          </w:tcPr>
          <w:p w:rsidR="001745F2" w:rsidRPr="00AC0F1D" w:rsidRDefault="001745F2" w:rsidP="00AC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Hidden</w:t>
            </w:r>
            <w:r w:rsidR="00472208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</w:t>
            </w:r>
            <w:r w:rsidR="00AC7712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x</w:t>
            </w:r>
          </w:p>
        </w:tc>
      </w:tr>
      <w:tr w:rsidR="003757A6" w:rsidRPr="00AC0F1D" w:rsidTr="00AC0F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3757A6" w:rsidRDefault="003757A6" w:rsidP="00AC0F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R1.2.2</w:t>
            </w:r>
          </w:p>
        </w:tc>
        <w:tc>
          <w:tcPr>
            <w:tcW w:w="3369" w:type="pct"/>
          </w:tcPr>
          <w:p w:rsidR="003757A6" w:rsidRDefault="003757A6" w:rsidP="00AC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</w:pPr>
            <w:r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Delete the user name from the user catalog</w:t>
            </w:r>
          </w:p>
        </w:tc>
        <w:tc>
          <w:tcPr>
            <w:tcW w:w="891" w:type="pct"/>
          </w:tcPr>
          <w:p w:rsidR="003757A6" w:rsidRDefault="003757A6" w:rsidP="00AC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D32559" w:rsidRPr="00AC0F1D" w:rsidTr="00AC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D32559" w:rsidRDefault="00D32559" w:rsidP="00AC0F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R1.2.3</w:t>
            </w:r>
          </w:p>
        </w:tc>
        <w:tc>
          <w:tcPr>
            <w:tcW w:w="3369" w:type="pct"/>
          </w:tcPr>
          <w:p w:rsidR="00D32559" w:rsidRDefault="00D32559" w:rsidP="00AC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</w:pPr>
            <w:r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Edit the </w:t>
            </w:r>
            <w:proofErr w:type="gramStart"/>
            <w:r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users</w:t>
            </w:r>
            <w:proofErr w:type="gramEnd"/>
            <w:r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 details</w:t>
            </w:r>
          </w:p>
        </w:tc>
        <w:tc>
          <w:tcPr>
            <w:tcW w:w="891" w:type="pct"/>
          </w:tcPr>
          <w:p w:rsidR="00D32559" w:rsidRDefault="00D32559" w:rsidP="00AC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693741" w:rsidRPr="00AC0F1D" w:rsidTr="00AC0F1D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  <w:hideMark/>
          </w:tcPr>
          <w:p w:rsidR="00693741" w:rsidRPr="00AC0F1D" w:rsidRDefault="00693741" w:rsidP="00AC0F1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 w:rsidRPr="00AC0F1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R1.3</w:t>
            </w:r>
          </w:p>
        </w:tc>
        <w:tc>
          <w:tcPr>
            <w:tcW w:w="3369" w:type="pct"/>
            <w:hideMark/>
          </w:tcPr>
          <w:p w:rsidR="00693741" w:rsidRPr="00AC0F1D" w:rsidRDefault="00693741" w:rsidP="00AC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Add </w:t>
            </w:r>
            <w:proofErr w:type="gramStart"/>
            <w:r w:rsidR="00C302D9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Media </w:t>
            </w: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 with</w:t>
            </w:r>
            <w:proofErr w:type="gramEnd"/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 title, description, genre, date of release and the duration of the DVD</w:t>
            </w:r>
          </w:p>
        </w:tc>
        <w:tc>
          <w:tcPr>
            <w:tcW w:w="891" w:type="pct"/>
            <w:hideMark/>
          </w:tcPr>
          <w:p w:rsidR="00693741" w:rsidRPr="00AC0F1D" w:rsidRDefault="00AC7712" w:rsidP="00AC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Hidden</w:t>
            </w:r>
            <w:r w:rsidR="00472208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*</w:t>
            </w: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x</w:t>
            </w:r>
          </w:p>
        </w:tc>
      </w:tr>
      <w:tr w:rsidR="00C302D9" w:rsidRPr="00AC0F1D" w:rsidTr="00C30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C302D9" w:rsidRPr="00AC0F1D" w:rsidRDefault="002B094C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 w:rsidRPr="00AC0F1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.1</w:t>
            </w:r>
          </w:p>
        </w:tc>
        <w:tc>
          <w:tcPr>
            <w:tcW w:w="3369" w:type="pct"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Add </w:t>
            </w:r>
            <w:r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DVDs</w:t>
            </w: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 with title, descrip</w:t>
            </w:r>
            <w:r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tion, date of release, Movie house</w:t>
            </w:r>
          </w:p>
        </w:tc>
        <w:tc>
          <w:tcPr>
            <w:tcW w:w="891" w:type="pct"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  <w:r w:rsidR="00AC7712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x</w:t>
            </w:r>
          </w:p>
        </w:tc>
      </w:tr>
      <w:tr w:rsidR="00C302D9" w:rsidRPr="00AC0F1D" w:rsidTr="00AC0F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C302D9" w:rsidRPr="00AC0F1D" w:rsidRDefault="002B094C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 w:rsidRPr="00AC0F1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.2</w:t>
            </w:r>
          </w:p>
        </w:tc>
        <w:tc>
          <w:tcPr>
            <w:tcW w:w="3369" w:type="pct"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Add Games with title, description, date of release and gaming house </w:t>
            </w:r>
          </w:p>
        </w:tc>
        <w:tc>
          <w:tcPr>
            <w:tcW w:w="891" w:type="pct"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  <w:r w:rsidR="00AC7712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x</w:t>
            </w:r>
          </w:p>
        </w:tc>
      </w:tr>
      <w:tr w:rsidR="00C302D9" w:rsidRPr="00AC0F1D" w:rsidTr="00AC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  <w:hideMark/>
          </w:tcPr>
          <w:p w:rsidR="00C302D9" w:rsidRPr="00AC0F1D" w:rsidRDefault="002B094C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 w:rsidRPr="00AC0F1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.3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Add CDs with title, description, date of release, Number of tracks and duration of each track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  <w:r w:rsidR="00AC7712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x</w:t>
            </w:r>
          </w:p>
        </w:tc>
      </w:tr>
      <w:tr w:rsidR="00C302D9" w:rsidRPr="00AC0F1D" w:rsidTr="00323E9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C302D9" w:rsidRPr="00AC0F1D" w:rsidRDefault="002B094C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 w:rsidRPr="00AC0F1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.4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Add Books with title, description, author, date of release/publication and chapters names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Frill</w:t>
            </w:r>
          </w:p>
        </w:tc>
      </w:tr>
      <w:tr w:rsidR="00C302D9" w:rsidRPr="00AC0F1D" w:rsidTr="00AC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  <w:hideMark/>
          </w:tcPr>
          <w:p w:rsidR="00C302D9" w:rsidRPr="00AC0F1D" w:rsidRDefault="002B094C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 w:rsidRPr="00AC0F1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R1.3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.5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Add Photos albums with title, description, people, date of taken in the albums and places in it 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Frill</w:t>
            </w:r>
          </w:p>
        </w:tc>
      </w:tr>
      <w:tr w:rsidR="00C302D9" w:rsidRPr="00AC0F1D" w:rsidTr="00AC0F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  <w:hideMark/>
          </w:tcPr>
          <w:p w:rsidR="00C302D9" w:rsidRPr="00AC0F1D" w:rsidRDefault="00C302D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R1.4</w:t>
            </w:r>
          </w:p>
        </w:tc>
        <w:tc>
          <w:tcPr>
            <w:tcW w:w="3369" w:type="pct"/>
            <w:hideMark/>
          </w:tcPr>
          <w:p w:rsidR="00C302D9" w:rsidRPr="00AC0F1D" w:rsidRDefault="00112E3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I want to edit all the description and date of release </w:t>
            </w:r>
            <w:r w:rsidR="00C302D9"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of </w:t>
            </w:r>
            <w:r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the media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  <w:r w:rsidR="00AC7712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</w:t>
            </w:r>
          </w:p>
        </w:tc>
      </w:tr>
      <w:tr w:rsidR="00C302D9" w:rsidRPr="00AC0F1D" w:rsidTr="00B6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C302D9" w:rsidRPr="00AC0F1D" w:rsidRDefault="00112E3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R1.4.1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I want to be able to edit all the attributes of a stored Game </w:t>
            </w:r>
            <w:proofErr w:type="gramStart"/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with the exception of</w:t>
            </w:r>
            <w:proofErr w:type="gramEnd"/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 the title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C302D9" w:rsidRPr="00AC0F1D" w:rsidTr="00B6509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C302D9" w:rsidRPr="00AC0F1D" w:rsidRDefault="00112E3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R1.4.2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I want to be able to edit all the attributes of a stored CD </w:t>
            </w:r>
            <w:proofErr w:type="gramStart"/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with the exception of</w:t>
            </w:r>
            <w:proofErr w:type="gramEnd"/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 the title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C302D9" w:rsidRPr="00AC0F1D" w:rsidTr="00B6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C302D9" w:rsidRPr="00AC0F1D" w:rsidRDefault="00112E3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R1.4.3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I want to be able to edit all the attributes of a stored Book </w:t>
            </w:r>
            <w:proofErr w:type="gramStart"/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with the exception of</w:t>
            </w:r>
            <w:proofErr w:type="gramEnd"/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 the title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C302D9" w:rsidRPr="00AC0F1D" w:rsidTr="00B6509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C302D9" w:rsidRPr="00AC0F1D" w:rsidRDefault="00112E3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R1.4.4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I want to be able to edit all the attributes of a stored Photo Album </w:t>
            </w:r>
            <w:proofErr w:type="gramStart"/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with the exception of</w:t>
            </w:r>
            <w:proofErr w:type="gramEnd"/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 the title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C302D9" w:rsidRPr="00AC0F1D" w:rsidTr="00AC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  <w:hideMark/>
          </w:tcPr>
          <w:p w:rsidR="00C302D9" w:rsidRPr="00AC0F1D" w:rsidRDefault="00C302D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R1.5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I want to be able to delete a Photo, Album, DVD, CD and Book when I’ve lost it but I want to keep track of when and who lost it.  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C302D9" w:rsidRPr="00AC0F1D" w:rsidTr="00AC0F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  <w:hideMark/>
          </w:tcPr>
          <w:p w:rsidR="00C302D9" w:rsidRPr="00AC0F1D" w:rsidRDefault="00C302D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R1.6</w:t>
            </w:r>
            <w:r w:rsidR="00A9138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.1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I want to be able to search on the data within my DVD storage and know where it is in the house, when &amp; who borrowed it using Title or Genre or Date of release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C302D9" w:rsidRPr="00AC0F1D" w:rsidTr="00B6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C302D9" w:rsidRPr="00AC0F1D" w:rsidRDefault="00A9138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R1.6.2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I want to be able to search on the data within my CD storage and know where it is in the house, when &amp; who borrowed it using Title, Genre, Song </w:t>
            </w:r>
            <w:proofErr w:type="gramStart"/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name  or</w:t>
            </w:r>
            <w:proofErr w:type="gramEnd"/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 album name or Date of Release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C302D9" w:rsidRPr="00AC0F1D" w:rsidTr="00B65094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C302D9" w:rsidRPr="00AC0F1D" w:rsidRDefault="00A9138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lastRenderedPageBreak/>
              <w:t>R1.6.3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I want to be able to search on the data within my Game storage and know where it is in the house, when &amp; who borrowed it, using Title, Genre or development house or Date of release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C302D9" w:rsidRPr="00AC0F1D" w:rsidTr="00AC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  <w:hideMark/>
          </w:tcPr>
          <w:p w:rsidR="00C302D9" w:rsidRPr="00AC0F1D" w:rsidRDefault="00C302D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R1.7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Whenever I switch the system on, I want the system to notify me of media outstanding for more than 30 days. This is so that I can remind them to return it.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Hidden</w:t>
            </w:r>
          </w:p>
        </w:tc>
      </w:tr>
      <w:tr w:rsidR="00C302D9" w:rsidRPr="00AC0F1D" w:rsidTr="00AC0F1D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  <w:hideMark/>
          </w:tcPr>
          <w:p w:rsidR="00C302D9" w:rsidRPr="00AC0F1D" w:rsidRDefault="00C302D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R1.8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I want myself or my family </w:t>
            </w:r>
            <w:r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 xml:space="preserve">to lend </w:t>
            </w: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CDs out to people I know, I want to know their phone number, email address, physical address they must provide me with one of that detail. They might not necessarily log on to the system.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C302D9" w:rsidRPr="00AC0F1D" w:rsidTr="00AC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  <w:hideMark/>
          </w:tcPr>
          <w:p w:rsidR="00C302D9" w:rsidRPr="00AC0F1D" w:rsidRDefault="00C302D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R1.9</w:t>
            </w:r>
          </w:p>
        </w:tc>
        <w:tc>
          <w:tcPr>
            <w:tcW w:w="3369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Theme="minorEastAsia" w:hAnsi="Arial" w:cs="Arial"/>
                <w:color w:val="auto"/>
                <w:szCs w:val="18"/>
                <w:lang w:eastAsia="en-ZA"/>
              </w:rPr>
              <w:t>A person who’s details I register must choose their favorite Genre as well.</w:t>
            </w:r>
          </w:p>
        </w:tc>
        <w:tc>
          <w:tcPr>
            <w:tcW w:w="891" w:type="pct"/>
            <w:hideMark/>
          </w:tcPr>
          <w:p w:rsidR="00C302D9" w:rsidRPr="00AC0F1D" w:rsidRDefault="00C302D9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 w:rsidRPr="00AC0F1D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Frill</w:t>
            </w:r>
          </w:p>
        </w:tc>
      </w:tr>
      <w:tr w:rsidR="00C302D9" w:rsidRPr="00AC0F1D" w:rsidTr="00AC0F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  <w:hideMark/>
          </w:tcPr>
          <w:p w:rsidR="00C302D9" w:rsidRPr="00AC0F1D" w:rsidRDefault="00C302D9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R1.10</w:t>
            </w:r>
          </w:p>
        </w:tc>
        <w:tc>
          <w:tcPr>
            <w:tcW w:w="3369" w:type="pct"/>
            <w:hideMark/>
          </w:tcPr>
          <w:p w:rsidR="00C302D9" w:rsidRPr="00AC0F1D" w:rsidRDefault="009E486B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A users favourite media Genre available for borrowing is displayed</w:t>
            </w:r>
          </w:p>
        </w:tc>
        <w:tc>
          <w:tcPr>
            <w:tcW w:w="891" w:type="pct"/>
            <w:hideMark/>
          </w:tcPr>
          <w:p w:rsidR="00C302D9" w:rsidRPr="00AC0F1D" w:rsidRDefault="0024057A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Frill</w:t>
            </w:r>
          </w:p>
        </w:tc>
      </w:tr>
      <w:tr w:rsidR="00DD21CF" w:rsidRPr="00AC0F1D" w:rsidTr="00AC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DD21CF" w:rsidRDefault="00F64EA8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R1.11</w:t>
            </w:r>
          </w:p>
        </w:tc>
        <w:tc>
          <w:tcPr>
            <w:tcW w:w="3369" w:type="pct"/>
          </w:tcPr>
          <w:p w:rsidR="00DD21CF" w:rsidRDefault="00F64EA8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Return </w:t>
            </w:r>
            <w:r w:rsidR="000F5D85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Borrowed </w:t>
            </w: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media (</w:t>
            </w:r>
            <w:proofErr w:type="gramStart"/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CD,DVD</w:t>
            </w:r>
            <w:proofErr w:type="gramEnd"/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 xml:space="preserve"> or game)</w:t>
            </w:r>
          </w:p>
        </w:tc>
        <w:tc>
          <w:tcPr>
            <w:tcW w:w="891" w:type="pct"/>
          </w:tcPr>
          <w:p w:rsidR="00DD21CF" w:rsidRDefault="00F64EA8" w:rsidP="00C30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Evident</w:t>
            </w:r>
          </w:p>
        </w:tc>
      </w:tr>
      <w:tr w:rsidR="005322F2" w:rsidRPr="00AC0F1D" w:rsidTr="00AC0F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pct"/>
            <w:noWrap/>
          </w:tcPr>
          <w:p w:rsidR="005322F2" w:rsidRDefault="005322F2" w:rsidP="00C302D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ZA" w:eastAsia="en-ZA"/>
              </w:rPr>
              <w:t>R1.12</w:t>
            </w:r>
          </w:p>
        </w:tc>
        <w:tc>
          <w:tcPr>
            <w:tcW w:w="3369" w:type="pct"/>
          </w:tcPr>
          <w:p w:rsidR="005322F2" w:rsidRDefault="005322F2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Based on the users borrowing pattern determine their favourite genre</w:t>
            </w:r>
          </w:p>
        </w:tc>
        <w:tc>
          <w:tcPr>
            <w:tcW w:w="891" w:type="pct"/>
          </w:tcPr>
          <w:p w:rsidR="005322F2" w:rsidRDefault="005322F2" w:rsidP="00C30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</w:pPr>
            <w:r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Hidden</w:t>
            </w:r>
            <w:r w:rsidR="005848AC">
              <w:rPr>
                <w:rFonts w:ascii="Arial" w:eastAsia="Times New Roman" w:hAnsi="Arial" w:cs="Arial"/>
                <w:color w:val="auto"/>
                <w:szCs w:val="18"/>
                <w:lang w:val="en-ZA" w:eastAsia="en-ZA"/>
              </w:rPr>
              <w:t>, Frill</w:t>
            </w:r>
          </w:p>
        </w:tc>
      </w:tr>
    </w:tbl>
    <w:p w:rsidR="004760F7" w:rsidRDefault="004760F7" w:rsidP="00281158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4760F7" w:rsidRPr="003E6ED5" w:rsidRDefault="004760F7" w:rsidP="004760F7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763BDB" w:rsidRDefault="00763BDB">
      <w:bookmarkStart w:id="0" w:name="_GoBack"/>
      <w:bookmarkEnd w:id="0"/>
    </w:p>
    <w:p w:rsidR="00763BDB" w:rsidRDefault="00944E5B">
      <w:pPr>
        <w:pStyle w:val="Heading1"/>
      </w:pPr>
      <w:r>
        <w:t>Approval and Authority to Proceed</w:t>
      </w:r>
    </w:p>
    <w:p w:rsidR="00763BDB" w:rsidRDefault="00944E5B">
      <w: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2921"/>
        <w:gridCol w:w="1328"/>
        <w:gridCol w:w="3347"/>
        <w:gridCol w:w="1754"/>
      </w:tblGrid>
      <w:tr w:rsidR="004760F7" w:rsidTr="00B94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2" w:type="pct"/>
          </w:tcPr>
          <w:p w:rsidR="004760F7" w:rsidRDefault="004760F7">
            <w:r>
              <w:t>Name</w:t>
            </w:r>
          </w:p>
        </w:tc>
        <w:tc>
          <w:tcPr>
            <w:tcW w:w="710" w:type="pct"/>
          </w:tcPr>
          <w:p w:rsidR="004760F7" w:rsidRDefault="004760F7">
            <w:r>
              <w:t>Title</w:t>
            </w:r>
          </w:p>
        </w:tc>
        <w:tc>
          <w:tcPr>
            <w:tcW w:w="1790" w:type="pct"/>
          </w:tcPr>
          <w:p w:rsidR="004760F7" w:rsidRDefault="004760F7">
            <w:r>
              <w:t>Signature of Approver</w:t>
            </w:r>
          </w:p>
        </w:tc>
        <w:tc>
          <w:tcPr>
            <w:tcW w:w="938" w:type="pct"/>
          </w:tcPr>
          <w:p w:rsidR="004760F7" w:rsidRDefault="004760F7">
            <w:r>
              <w:t>Date</w:t>
            </w:r>
          </w:p>
        </w:tc>
      </w:tr>
      <w:tr w:rsidR="004760F7" w:rsidTr="00B94FBB">
        <w:tc>
          <w:tcPr>
            <w:tcW w:w="1562" w:type="pct"/>
          </w:tcPr>
          <w:p w:rsidR="004760F7" w:rsidRDefault="00B94FBB">
            <w:proofErr w:type="spellStart"/>
            <w:r>
              <w:t>Kaiden</w:t>
            </w:r>
            <w:proofErr w:type="spellEnd"/>
            <w:r>
              <w:t xml:space="preserve"> Naicker</w:t>
            </w:r>
          </w:p>
        </w:tc>
        <w:tc>
          <w:tcPr>
            <w:tcW w:w="710" w:type="pct"/>
          </w:tcPr>
          <w:p w:rsidR="004760F7" w:rsidRDefault="004760F7">
            <w:r>
              <w:t>Client</w:t>
            </w:r>
          </w:p>
        </w:tc>
        <w:tc>
          <w:tcPr>
            <w:tcW w:w="1790" w:type="pct"/>
          </w:tcPr>
          <w:p w:rsidR="004760F7" w:rsidRDefault="004760F7"/>
        </w:tc>
        <w:tc>
          <w:tcPr>
            <w:tcW w:w="938" w:type="pct"/>
          </w:tcPr>
          <w:p w:rsidR="004760F7" w:rsidRDefault="004760F7"/>
        </w:tc>
      </w:tr>
      <w:tr w:rsidR="004760F7" w:rsidTr="00B94FBB">
        <w:tc>
          <w:tcPr>
            <w:tcW w:w="1562" w:type="pct"/>
          </w:tcPr>
          <w:p w:rsidR="004760F7" w:rsidRDefault="00B94FBB">
            <w:r>
              <w:t>Losh Naicker</w:t>
            </w:r>
          </w:p>
        </w:tc>
        <w:tc>
          <w:tcPr>
            <w:tcW w:w="710" w:type="pct"/>
          </w:tcPr>
          <w:p w:rsidR="004760F7" w:rsidRDefault="004760F7">
            <w:r>
              <w:t>Dev Studio Developer</w:t>
            </w:r>
          </w:p>
        </w:tc>
        <w:tc>
          <w:tcPr>
            <w:tcW w:w="1790" w:type="pct"/>
          </w:tcPr>
          <w:p w:rsidR="004760F7" w:rsidRDefault="004760F7"/>
        </w:tc>
        <w:tc>
          <w:tcPr>
            <w:tcW w:w="938" w:type="pct"/>
          </w:tcPr>
          <w:p w:rsidR="004760F7" w:rsidRDefault="004760F7"/>
        </w:tc>
      </w:tr>
    </w:tbl>
    <w:p w:rsidR="00763BDB" w:rsidRDefault="00763BDB"/>
    <w:sectPr w:rsidR="00763BDB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82C" w:rsidRDefault="00F2382C">
      <w:pPr>
        <w:spacing w:after="0" w:line="240" w:lineRule="auto"/>
      </w:pPr>
      <w:r>
        <w:separator/>
      </w:r>
    </w:p>
  </w:endnote>
  <w:endnote w:type="continuationSeparator" w:id="0">
    <w:p w:rsidR="00F2382C" w:rsidRDefault="00F23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82C" w:rsidRDefault="00F2382C">
      <w:pPr>
        <w:spacing w:after="0" w:line="240" w:lineRule="auto"/>
      </w:pPr>
      <w:r>
        <w:separator/>
      </w:r>
    </w:p>
  </w:footnote>
  <w:footnote w:type="continuationSeparator" w:id="0">
    <w:p w:rsidR="00F2382C" w:rsidRDefault="00F23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BDB" w:rsidRDefault="00944E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3BDB" w:rsidRDefault="00944E5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848A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763BDB" w:rsidRDefault="00944E5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848A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E2320"/>
    <w:multiLevelType w:val="hybridMultilevel"/>
    <w:tmpl w:val="C8DE71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F7"/>
    <w:rsid w:val="0002384C"/>
    <w:rsid w:val="000E48D4"/>
    <w:rsid w:val="000F5D85"/>
    <w:rsid w:val="00112E39"/>
    <w:rsid w:val="001745F2"/>
    <w:rsid w:val="0024057A"/>
    <w:rsid w:val="00281158"/>
    <w:rsid w:val="002B094C"/>
    <w:rsid w:val="00320637"/>
    <w:rsid w:val="00321BA7"/>
    <w:rsid w:val="00323E94"/>
    <w:rsid w:val="00372359"/>
    <w:rsid w:val="003757A6"/>
    <w:rsid w:val="00376F38"/>
    <w:rsid w:val="00447020"/>
    <w:rsid w:val="00452B14"/>
    <w:rsid w:val="00472208"/>
    <w:rsid w:val="004760F7"/>
    <w:rsid w:val="004A7448"/>
    <w:rsid w:val="00521B43"/>
    <w:rsid w:val="00527045"/>
    <w:rsid w:val="00531BBB"/>
    <w:rsid w:val="005322F2"/>
    <w:rsid w:val="005848AC"/>
    <w:rsid w:val="00630C0E"/>
    <w:rsid w:val="0066497F"/>
    <w:rsid w:val="00693741"/>
    <w:rsid w:val="006C59E3"/>
    <w:rsid w:val="00763BDB"/>
    <w:rsid w:val="009449AC"/>
    <w:rsid w:val="00944E5B"/>
    <w:rsid w:val="009C534E"/>
    <w:rsid w:val="009E486B"/>
    <w:rsid w:val="00A1193E"/>
    <w:rsid w:val="00A27500"/>
    <w:rsid w:val="00A91389"/>
    <w:rsid w:val="00A925CE"/>
    <w:rsid w:val="00AC0F1D"/>
    <w:rsid w:val="00AC7712"/>
    <w:rsid w:val="00B65094"/>
    <w:rsid w:val="00B80A9A"/>
    <w:rsid w:val="00B94FBB"/>
    <w:rsid w:val="00BF716B"/>
    <w:rsid w:val="00C302D9"/>
    <w:rsid w:val="00D32559"/>
    <w:rsid w:val="00D32676"/>
    <w:rsid w:val="00DD21CF"/>
    <w:rsid w:val="00E22F62"/>
    <w:rsid w:val="00F11D6F"/>
    <w:rsid w:val="00F2382C"/>
    <w:rsid w:val="00F56534"/>
    <w:rsid w:val="00F64EA8"/>
    <w:rsid w:val="00F72704"/>
    <w:rsid w:val="00FB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B829E2"/>
  <w15:chartTrackingRefBased/>
  <w15:docId w15:val="{0D01AE94-66F7-4B44-96F0-D1A6D526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table" w:styleId="MediumList2-Accent1">
    <w:name w:val="Medium List 2 Accent 1"/>
    <w:basedOn w:val="TableNormal"/>
    <w:uiPriority w:val="66"/>
    <w:rsid w:val="002811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8115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207266.12344JNBPBB555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EF2C40903B4CB28ADF8C4B9E7DB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0C9D3-4EE4-4E5B-9B3D-C46749055B6A}"/>
      </w:docPartPr>
      <w:docPartBody>
        <w:p w:rsidR="00E37D73" w:rsidRDefault="0072146B">
          <w:pPr>
            <w:pStyle w:val="A6EF2C40903B4CB28ADF8C4B9E7DBF46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6B"/>
    <w:rsid w:val="000474B5"/>
    <w:rsid w:val="001C541B"/>
    <w:rsid w:val="004370CB"/>
    <w:rsid w:val="00466910"/>
    <w:rsid w:val="0058319B"/>
    <w:rsid w:val="0072146B"/>
    <w:rsid w:val="00E3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AC411091142319BD1B5295187E9C3">
    <w:name w:val="554AC411091142319BD1B5295187E9C3"/>
  </w:style>
  <w:style w:type="paragraph" w:customStyle="1" w:styleId="A6EF2C40903B4CB28ADF8C4B9E7DBF46">
    <w:name w:val="A6EF2C40903B4CB28ADF8C4B9E7DBF4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9006F7AB75E4E419DABD21903145685">
    <w:name w:val="09006F7AB75E4E419DABD219031456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495381-AAD5-4DF0-B6D7-20B53105F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1926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local loshen</dc:creator>
  <cp:keywords/>
  <cp:lastModifiedBy>Naicker, Losh L</cp:lastModifiedBy>
  <cp:revision>27</cp:revision>
  <dcterms:created xsi:type="dcterms:W3CDTF">2018-04-26T08:43:00Z</dcterms:created>
  <dcterms:modified xsi:type="dcterms:W3CDTF">2018-05-15T06:47:00Z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