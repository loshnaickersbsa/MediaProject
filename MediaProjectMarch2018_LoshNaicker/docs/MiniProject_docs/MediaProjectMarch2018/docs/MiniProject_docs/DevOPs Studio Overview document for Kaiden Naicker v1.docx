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BDB" w:rsidRDefault="004760F7">
      <w:pPr>
        <w:pStyle w:val="Title"/>
      </w:pPr>
      <w:r>
        <w:t>DevOPs Studio</w:t>
      </w:r>
      <w:r>
        <w:br/>
        <w:t>Overview Document</w:t>
      </w:r>
    </w:p>
    <w:sdt>
      <w:sdtPr>
        <w:id w:val="216403978"/>
        <w:placeholder>
          <w:docPart w:val="A6EF2C40903B4CB28ADF8C4B9E7DBF46"/>
        </w:placeholder>
        <w:date w:fullDate="2018-04-26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763BDB" w:rsidRDefault="004760F7">
          <w:pPr>
            <w:pStyle w:val="Subtitle"/>
          </w:pPr>
          <w:r>
            <w:t>April 26, 2018</w:t>
          </w:r>
        </w:p>
      </w:sdtContent>
    </w:sdt>
    <w:p w:rsidR="00B94FBB" w:rsidRDefault="00B94FBB">
      <w:pPr>
        <w:pStyle w:val="Heading1"/>
      </w:pPr>
      <w:r>
        <w:t>Client</w:t>
      </w:r>
    </w:p>
    <w:p w:rsidR="00B94FBB" w:rsidRDefault="00B94FBB" w:rsidP="00B94FBB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 w:rsidRPr="00B94FBB">
        <w:rPr>
          <w:rFonts w:ascii="Calibri" w:hAnsi="Calibri" w:cs="Calibri"/>
          <w:sz w:val="28"/>
          <w:szCs w:val="28"/>
        </w:rPr>
        <w:t>Kaiden</w:t>
      </w:r>
      <w:proofErr w:type="spellEnd"/>
      <w:r w:rsidRPr="00B94FBB">
        <w:rPr>
          <w:rFonts w:ascii="Calibri" w:hAnsi="Calibri" w:cs="Calibri"/>
          <w:sz w:val="28"/>
          <w:szCs w:val="28"/>
        </w:rPr>
        <w:t xml:space="preserve"> Naicker</w:t>
      </w:r>
    </w:p>
    <w:p w:rsidR="00B94FBB" w:rsidRPr="00B94FBB" w:rsidRDefault="00B94FBB" w:rsidP="00B94FBB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Address</w:t>
      </w:r>
      <w:bookmarkStart w:id="0" w:name="_GoBack"/>
      <w:bookmarkEnd w:id="0"/>
      <w:r>
        <w:rPr>
          <w:rFonts w:ascii="Calibri" w:hAnsi="Calibri" w:cs="Calibri"/>
          <w:sz w:val="28"/>
          <w:szCs w:val="28"/>
        </w:rPr>
        <w:t>: 11 Darter Avenue, Douglasdale, 2191</w:t>
      </w:r>
    </w:p>
    <w:p w:rsidR="00763BDB" w:rsidRDefault="00944E5B">
      <w:pPr>
        <w:pStyle w:val="Heading1"/>
      </w:pPr>
      <w:r>
        <w:t>Overview</w:t>
      </w:r>
    </w:p>
    <w:p w:rsidR="004760F7" w:rsidRDefault="004760F7" w:rsidP="004760F7">
      <w:pPr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:rsidR="004760F7" w:rsidRPr="00BD4418" w:rsidRDefault="00B94FBB" w:rsidP="004760F7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 xml:space="preserve">I </w:t>
      </w:r>
      <w:r w:rsidR="004760F7">
        <w:rPr>
          <w:rFonts w:ascii="Calibri" w:hAnsi="Calibri" w:cs="Calibri"/>
          <w:sz w:val="28"/>
          <w:szCs w:val="28"/>
        </w:rPr>
        <w:t xml:space="preserve"> want</w:t>
      </w:r>
      <w:proofErr w:type="gramEnd"/>
      <w:r w:rsidR="004760F7">
        <w:rPr>
          <w:rFonts w:ascii="Calibri" w:hAnsi="Calibri" w:cs="Calibri"/>
          <w:sz w:val="28"/>
          <w:szCs w:val="28"/>
        </w:rPr>
        <w:t xml:space="preserve"> be able to keep track of my </w:t>
      </w:r>
      <w:r w:rsidR="004760F7" w:rsidRPr="0076350A">
        <w:rPr>
          <w:rFonts w:ascii="Calibri" w:hAnsi="Calibri" w:cs="Calibri"/>
          <w:color w:val="auto"/>
          <w:sz w:val="28"/>
          <w:szCs w:val="28"/>
        </w:rPr>
        <w:t>CD,</w:t>
      </w:r>
      <w:r w:rsidR="004760F7">
        <w:rPr>
          <w:rFonts w:ascii="Calibri" w:hAnsi="Calibri" w:cs="Calibri"/>
          <w:sz w:val="28"/>
          <w:szCs w:val="28"/>
        </w:rPr>
        <w:t xml:space="preserve"> </w:t>
      </w:r>
      <w:r w:rsidR="004760F7" w:rsidRPr="0076350A">
        <w:rPr>
          <w:rFonts w:ascii="Calibri" w:hAnsi="Calibri" w:cs="Calibri"/>
          <w:color w:val="auto"/>
          <w:sz w:val="28"/>
          <w:szCs w:val="28"/>
        </w:rPr>
        <w:t>DVDs, GAMEs, BOOK</w:t>
      </w:r>
      <w:r w:rsidR="004760F7">
        <w:rPr>
          <w:rFonts w:ascii="Calibri" w:hAnsi="Calibri" w:cs="Calibri"/>
          <w:sz w:val="28"/>
          <w:szCs w:val="28"/>
        </w:rPr>
        <w:t>s</w:t>
      </w:r>
      <w:r w:rsidR="004760F7" w:rsidRPr="0076350A">
        <w:rPr>
          <w:rFonts w:ascii="Calibri" w:hAnsi="Calibri" w:cs="Calibri"/>
          <w:color w:val="auto"/>
          <w:sz w:val="28"/>
          <w:szCs w:val="28"/>
        </w:rPr>
        <w:t xml:space="preserve"> and </w:t>
      </w:r>
      <w:r w:rsidR="004760F7" w:rsidRPr="00BD4418">
        <w:rPr>
          <w:rFonts w:ascii="Calibri" w:hAnsi="Calibri" w:cs="Calibri"/>
          <w:color w:val="auto"/>
          <w:sz w:val="28"/>
          <w:szCs w:val="28"/>
        </w:rPr>
        <w:t xml:space="preserve">PHOTOS </w:t>
      </w:r>
      <w:r w:rsidR="004760F7" w:rsidRPr="00BD4418">
        <w:rPr>
          <w:rFonts w:ascii="Calibri" w:hAnsi="Calibri" w:cs="Calibri"/>
          <w:sz w:val="28"/>
          <w:szCs w:val="28"/>
        </w:rPr>
        <w:t xml:space="preserve">(all of my media) </w:t>
      </w:r>
      <w:r w:rsidR="004760F7" w:rsidRPr="00BD4418">
        <w:rPr>
          <w:rFonts w:ascii="Calibri" w:hAnsi="Calibri" w:cs="Calibri"/>
          <w:color w:val="auto"/>
          <w:sz w:val="28"/>
          <w:szCs w:val="28"/>
        </w:rPr>
        <w:t>I have in my house.</w:t>
      </w:r>
      <w:r w:rsidR="004760F7" w:rsidRPr="00BD4418">
        <w:rPr>
          <w:rFonts w:ascii="Calibri" w:hAnsi="Calibri" w:cs="Calibri"/>
          <w:sz w:val="28"/>
          <w:szCs w:val="28"/>
        </w:rPr>
        <w:t xml:space="preserve">  </w:t>
      </w:r>
    </w:p>
    <w:p w:rsidR="004760F7" w:rsidRDefault="004760F7" w:rsidP="004760F7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 want my family and no one else to be able to access and add to this </w:t>
      </w:r>
      <w:r w:rsidRPr="00BD4418">
        <w:rPr>
          <w:rFonts w:ascii="Calibri" w:hAnsi="Calibri" w:cs="Calibri"/>
          <w:sz w:val="28"/>
          <w:szCs w:val="28"/>
        </w:rPr>
        <w:t xml:space="preserve">substantial collection based. </w:t>
      </w:r>
    </w:p>
    <w:p w:rsidR="004760F7" w:rsidRPr="00BD4418" w:rsidRDefault="004760F7" w:rsidP="004760F7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BD4418">
        <w:rPr>
          <w:rFonts w:ascii="Calibri" w:hAnsi="Calibri" w:cs="Calibri"/>
          <w:sz w:val="28"/>
          <w:szCs w:val="28"/>
        </w:rPr>
        <w:t>I want to lend out media to friends and family and keep track of who has it at any point in time.</w:t>
      </w:r>
    </w:p>
    <w:p w:rsidR="004760F7" w:rsidRPr="00BD4418" w:rsidRDefault="004760F7" w:rsidP="004760F7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 want to be able to search for specific media based of </w:t>
      </w:r>
      <w:r w:rsidRPr="00BD4418">
        <w:rPr>
          <w:rFonts w:ascii="Calibri" w:hAnsi="Calibri" w:cs="Calibri"/>
          <w:sz w:val="28"/>
          <w:szCs w:val="28"/>
        </w:rPr>
        <w:t xml:space="preserve">specific criteria e.g. titles, type, track genre, cd name, song title, game genre.     </w:t>
      </w:r>
    </w:p>
    <w:p w:rsidR="004760F7" w:rsidRPr="003E6ED5" w:rsidRDefault="004760F7" w:rsidP="004760F7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</w:p>
    <w:p w:rsidR="00763BDB" w:rsidRDefault="00763BDB"/>
    <w:p w:rsidR="00763BDB" w:rsidRDefault="00944E5B">
      <w:pPr>
        <w:pStyle w:val="Heading1"/>
      </w:pPr>
      <w:r>
        <w:t>Approval and Authority to Proceed</w:t>
      </w:r>
    </w:p>
    <w:p w:rsidR="00763BDB" w:rsidRDefault="00944E5B">
      <w:r>
        <w:t>We approve the project as described above, and authorize the team to proceed.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2921"/>
        <w:gridCol w:w="1328"/>
        <w:gridCol w:w="3347"/>
        <w:gridCol w:w="1754"/>
      </w:tblGrid>
      <w:tr w:rsidR="004760F7" w:rsidTr="00B94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2" w:type="pct"/>
          </w:tcPr>
          <w:p w:rsidR="004760F7" w:rsidRDefault="004760F7">
            <w:r>
              <w:t>Name</w:t>
            </w:r>
          </w:p>
        </w:tc>
        <w:tc>
          <w:tcPr>
            <w:tcW w:w="710" w:type="pct"/>
          </w:tcPr>
          <w:p w:rsidR="004760F7" w:rsidRDefault="004760F7">
            <w:r>
              <w:t>Title</w:t>
            </w:r>
          </w:p>
        </w:tc>
        <w:tc>
          <w:tcPr>
            <w:tcW w:w="1790" w:type="pct"/>
          </w:tcPr>
          <w:p w:rsidR="004760F7" w:rsidRDefault="004760F7">
            <w:r>
              <w:t>Signature of Approver</w:t>
            </w:r>
          </w:p>
        </w:tc>
        <w:tc>
          <w:tcPr>
            <w:tcW w:w="938" w:type="pct"/>
          </w:tcPr>
          <w:p w:rsidR="004760F7" w:rsidRDefault="004760F7">
            <w:r>
              <w:t>Date</w:t>
            </w:r>
          </w:p>
        </w:tc>
      </w:tr>
      <w:tr w:rsidR="004760F7" w:rsidTr="00B94FBB">
        <w:tc>
          <w:tcPr>
            <w:tcW w:w="1562" w:type="pct"/>
          </w:tcPr>
          <w:p w:rsidR="004760F7" w:rsidRDefault="00B94FBB">
            <w:proofErr w:type="spellStart"/>
            <w:r>
              <w:t>Kaiden</w:t>
            </w:r>
            <w:proofErr w:type="spellEnd"/>
            <w:r>
              <w:t xml:space="preserve"> Naicker</w:t>
            </w:r>
          </w:p>
        </w:tc>
        <w:tc>
          <w:tcPr>
            <w:tcW w:w="710" w:type="pct"/>
          </w:tcPr>
          <w:p w:rsidR="004760F7" w:rsidRDefault="004760F7">
            <w:r>
              <w:t>Client</w:t>
            </w:r>
          </w:p>
        </w:tc>
        <w:tc>
          <w:tcPr>
            <w:tcW w:w="1790" w:type="pct"/>
          </w:tcPr>
          <w:p w:rsidR="004760F7" w:rsidRDefault="004760F7"/>
        </w:tc>
        <w:tc>
          <w:tcPr>
            <w:tcW w:w="938" w:type="pct"/>
          </w:tcPr>
          <w:p w:rsidR="004760F7" w:rsidRDefault="004760F7"/>
        </w:tc>
      </w:tr>
      <w:tr w:rsidR="004760F7" w:rsidTr="00B94FBB">
        <w:tc>
          <w:tcPr>
            <w:tcW w:w="1562" w:type="pct"/>
          </w:tcPr>
          <w:p w:rsidR="004760F7" w:rsidRDefault="00B94FBB">
            <w:r>
              <w:t>Losh Naicker</w:t>
            </w:r>
          </w:p>
        </w:tc>
        <w:tc>
          <w:tcPr>
            <w:tcW w:w="710" w:type="pct"/>
          </w:tcPr>
          <w:p w:rsidR="004760F7" w:rsidRDefault="004760F7">
            <w:r>
              <w:t>Dev Studio Developer</w:t>
            </w:r>
          </w:p>
        </w:tc>
        <w:tc>
          <w:tcPr>
            <w:tcW w:w="1790" w:type="pct"/>
          </w:tcPr>
          <w:p w:rsidR="004760F7" w:rsidRDefault="004760F7"/>
        </w:tc>
        <w:tc>
          <w:tcPr>
            <w:tcW w:w="938" w:type="pct"/>
          </w:tcPr>
          <w:p w:rsidR="004760F7" w:rsidRDefault="004760F7"/>
        </w:tc>
      </w:tr>
    </w:tbl>
    <w:p w:rsidR="00763BDB" w:rsidRDefault="00763BDB"/>
    <w:sectPr w:rsidR="00763BDB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E5B" w:rsidRDefault="00944E5B">
      <w:pPr>
        <w:spacing w:after="0" w:line="240" w:lineRule="auto"/>
      </w:pPr>
      <w:r>
        <w:separator/>
      </w:r>
    </w:p>
  </w:endnote>
  <w:endnote w:type="continuationSeparator" w:id="0">
    <w:p w:rsidR="00944E5B" w:rsidRDefault="00944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E5B" w:rsidRDefault="00944E5B">
      <w:pPr>
        <w:spacing w:after="0" w:line="240" w:lineRule="auto"/>
      </w:pPr>
      <w:r>
        <w:separator/>
      </w:r>
    </w:p>
  </w:footnote>
  <w:footnote w:type="continuationSeparator" w:id="0">
    <w:p w:rsidR="00944E5B" w:rsidRDefault="00944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BDB" w:rsidRDefault="00944E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63BDB" w:rsidRDefault="00944E5B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94FBB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763BDB" w:rsidRDefault="00944E5B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94FBB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E2320"/>
    <w:multiLevelType w:val="hybridMultilevel"/>
    <w:tmpl w:val="C8DE71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0F7"/>
    <w:rsid w:val="004760F7"/>
    <w:rsid w:val="00763BDB"/>
    <w:rsid w:val="00944E5B"/>
    <w:rsid w:val="00B9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61AAC5A"/>
  <w15:chartTrackingRefBased/>
  <w15:docId w15:val="{0D01AE94-66F7-4B44-96F0-D1A6D526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207266.12344JNBPBB555L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EF2C40903B4CB28ADF8C4B9E7DB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0C9D3-4EE4-4E5B-9B3D-C46749055B6A}"/>
      </w:docPartPr>
      <w:docPartBody>
        <w:p w:rsidR="00000000" w:rsidRDefault="0072146B">
          <w:pPr>
            <w:pStyle w:val="A6EF2C40903B4CB28ADF8C4B9E7DBF46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6B"/>
    <w:rsid w:val="0072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4AC411091142319BD1B5295187E9C3">
    <w:name w:val="554AC411091142319BD1B5295187E9C3"/>
  </w:style>
  <w:style w:type="paragraph" w:customStyle="1" w:styleId="A6EF2C40903B4CB28ADF8C4B9E7DBF46">
    <w:name w:val="A6EF2C40903B4CB28ADF8C4B9E7DBF4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9006F7AB75E4E419DABD21903145685">
    <w:name w:val="09006F7AB75E4E419DABD219031456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B33238-CB4A-4E97-B4D3-7EDF5CAFC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local loshen</dc:creator>
  <cp:keywords/>
  <cp:lastModifiedBy>Naicker, Losh L</cp:lastModifiedBy>
  <cp:revision>2</cp:revision>
  <dcterms:created xsi:type="dcterms:W3CDTF">2018-04-26T08:26:00Z</dcterms:created>
  <dcterms:modified xsi:type="dcterms:W3CDTF">2018-04-26T08:33:00Z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